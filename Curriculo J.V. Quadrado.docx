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ADF1" w14:textId="77777777" w:rsidR="00A31E22" w:rsidRPr="00D25394" w:rsidRDefault="00A31E22" w:rsidP="00A31E22">
      <w:pPr>
        <w:pStyle w:val="InformaesdeContato"/>
        <w:rPr>
          <w:b/>
          <w:bCs/>
          <w:sz w:val="22"/>
          <w:szCs w:val="24"/>
          <w:lang w:val="pt-BR"/>
        </w:rPr>
      </w:pPr>
      <w:r w:rsidRPr="00D25394">
        <w:rPr>
          <w:b/>
          <w:bCs/>
          <w:sz w:val="22"/>
          <w:szCs w:val="24"/>
          <w:lang w:val="pt-BR"/>
        </w:rPr>
        <w:t>Informações pessoais:</w:t>
      </w:r>
    </w:p>
    <w:p w14:paraId="2E0ED509" w14:textId="77777777" w:rsidR="00A31E22" w:rsidRPr="00D25394" w:rsidRDefault="00A31E22" w:rsidP="00A31E22">
      <w:pPr>
        <w:pStyle w:val="InformaesdeContato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Limeira, SP</w:t>
      </w:r>
    </w:p>
    <w:p w14:paraId="0A0F95FC" w14:textId="77777777" w:rsidR="00A31E22" w:rsidRPr="00D25394" w:rsidRDefault="00A31E22" w:rsidP="00A31E22">
      <w:pPr>
        <w:pStyle w:val="InformaesdeContato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(19) 99427-6221</w:t>
      </w:r>
    </w:p>
    <w:p w14:paraId="12F9A49D" w14:textId="77777777" w:rsidR="00A31E22" w:rsidRPr="00D25394" w:rsidRDefault="00A31E22" w:rsidP="00A31E22">
      <w:pPr>
        <w:pStyle w:val="E-mail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quadrado14@gmail.com</w:t>
      </w:r>
    </w:p>
    <w:p w14:paraId="4799DBA2" w14:textId="77777777" w:rsidR="00497F54" w:rsidRPr="00D33232" w:rsidRDefault="00000000">
      <w:pPr>
        <w:pStyle w:val="Nome"/>
        <w:rPr>
          <w:lang w:val="pt-BR"/>
        </w:rPr>
      </w:pPr>
      <w:sdt>
        <w:sdtPr>
          <w:rPr>
            <w:lang w:val="pt-BR"/>
          </w:rPr>
          <w:alias w:val="Seu nome"/>
          <w:tag w:val=""/>
          <w:id w:val="1197042864"/>
          <w:placeholder>
            <w:docPart w:val="F7337A035E6D44A589018B7E380D0236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A31E22">
            <w:rPr>
              <w:lang w:val="pt-BR"/>
            </w:rPr>
            <w:t>João Vitor Quadrado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377"/>
        <w:gridCol w:w="7369"/>
      </w:tblGrid>
      <w:tr w:rsidR="00A31E22" w:rsidRPr="00D33232" w14:paraId="54F33410" w14:textId="77777777" w:rsidTr="00A31E22">
        <w:tc>
          <w:tcPr>
            <w:tcW w:w="2217" w:type="dxa"/>
            <w:tcMar>
              <w:right w:w="475" w:type="dxa"/>
            </w:tcMar>
          </w:tcPr>
          <w:p w14:paraId="748BB0F6" w14:textId="77777777" w:rsidR="00A31E22" w:rsidRPr="00D33232" w:rsidRDefault="00A31E22" w:rsidP="00A31E22">
            <w:pPr>
              <w:pStyle w:val="Ttulo1"/>
              <w:outlineLvl w:val="0"/>
              <w:rPr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Objetivo</w:t>
            </w:r>
          </w:p>
        </w:tc>
        <w:tc>
          <w:tcPr>
            <w:tcW w:w="7529" w:type="dxa"/>
          </w:tcPr>
          <w:p w14:paraId="2E10C8C7" w14:textId="7CF77B62" w:rsidR="00A31E22" w:rsidRPr="00D33232" w:rsidRDefault="00A31E22" w:rsidP="00A31E22">
            <w:pPr>
              <w:pStyle w:val="Textodocurrculo"/>
              <w:rPr>
                <w:lang w:val="pt-BR"/>
              </w:rPr>
            </w:pPr>
            <w:r w:rsidRPr="00D25394">
              <w:rPr>
                <w:sz w:val="22"/>
                <w:szCs w:val="22"/>
                <w:lang w:val="pt-BR" w:bidi="pt-PT"/>
              </w:rPr>
              <w:t xml:space="preserve">Tenho grande interesse na área de Tecnologia/Computação, tendo como foco principal o desenvolvimento WEB. Busco minha primeira </w:t>
            </w:r>
            <w:r>
              <w:rPr>
                <w:sz w:val="22"/>
                <w:szCs w:val="22"/>
                <w:lang w:val="pt-BR" w:bidi="pt-PT"/>
              </w:rPr>
              <w:t>experiencia</w:t>
            </w:r>
            <w:r w:rsidRPr="00D25394">
              <w:rPr>
                <w:sz w:val="22"/>
                <w:szCs w:val="22"/>
                <w:lang w:val="pt-BR" w:bidi="pt-PT"/>
              </w:rPr>
              <w:t xml:space="preserve"> como desenvolvedor </w:t>
            </w:r>
            <w:r w:rsidRPr="00D25394">
              <w:rPr>
                <w:sz w:val="22"/>
                <w:szCs w:val="22"/>
                <w:u w:val="single"/>
                <w:lang w:val="pt-BR" w:bidi="pt-PT"/>
              </w:rPr>
              <w:t>Frontend</w:t>
            </w:r>
            <w:r w:rsidRPr="00D25394">
              <w:rPr>
                <w:sz w:val="22"/>
                <w:szCs w:val="22"/>
                <w:lang w:val="pt-BR" w:bidi="pt-PT"/>
              </w:rPr>
              <w:t>, realizando a manutenção ou criação de páginas WEB, podendo assim aplicar/melhorar meus conhecimentos.</w:t>
            </w:r>
          </w:p>
        </w:tc>
      </w:tr>
      <w:tr w:rsidR="00A31E22" w:rsidRPr="00D33232" w14:paraId="0518597C" w14:textId="77777777" w:rsidTr="00A31E22">
        <w:tc>
          <w:tcPr>
            <w:tcW w:w="2217" w:type="dxa"/>
            <w:tcMar>
              <w:right w:w="475" w:type="dxa"/>
            </w:tcMar>
          </w:tcPr>
          <w:p w14:paraId="11212561" w14:textId="77777777" w:rsidR="00A31E22" w:rsidRPr="00A31E22" w:rsidRDefault="00A31E22" w:rsidP="00A31E22">
            <w:pPr>
              <w:pStyle w:val="Ttulo1"/>
              <w:outlineLvl w:val="0"/>
              <w:rPr>
                <w:sz w:val="24"/>
                <w:szCs w:val="24"/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Habilidades e Competências</w:t>
            </w:r>
          </w:p>
        </w:tc>
        <w:tc>
          <w:tcPr>
            <w:tcW w:w="7529" w:type="dxa"/>
          </w:tcPr>
          <w:p w14:paraId="3F708AD3" w14:textId="3738EF4A" w:rsidR="00A31E22" w:rsidRDefault="00A31E22" w:rsidP="00A31E22">
            <w:pPr>
              <w:pStyle w:val="Textodocurrculo"/>
              <w:rPr>
                <w:sz w:val="22"/>
                <w:szCs w:val="22"/>
                <w:u w:val="single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Minhas habilidades/conhecimentos quanto a área tecnológica, (até o momento) são: </w:t>
            </w:r>
            <w:r w:rsidRPr="007105CA">
              <w:rPr>
                <w:sz w:val="22"/>
                <w:szCs w:val="22"/>
                <w:u w:val="single"/>
                <w:lang w:val="pt-BR"/>
              </w:rPr>
              <w:t>HTML5, CSS3, Javascript e Bootstrap.</w:t>
            </w:r>
            <w:r>
              <w:rPr>
                <w:sz w:val="22"/>
                <w:szCs w:val="22"/>
                <w:u w:val="single"/>
                <w:lang w:val="pt-BR"/>
              </w:rPr>
              <w:t xml:space="preserve"> </w:t>
            </w:r>
          </w:p>
          <w:p w14:paraId="3FA3AC5E" w14:textId="7ECBC9B9" w:rsidR="00A31E22" w:rsidRPr="00A31E22" w:rsidRDefault="00A31E22" w:rsidP="00A31E22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105CA">
              <w:rPr>
                <w:sz w:val="22"/>
                <w:szCs w:val="22"/>
                <w:lang w:val="pt-BR"/>
              </w:rPr>
              <w:t>Quanto as So</w:t>
            </w:r>
            <w:r>
              <w:rPr>
                <w:sz w:val="22"/>
                <w:szCs w:val="22"/>
                <w:lang w:val="pt-BR"/>
              </w:rPr>
              <w:t>ft skills, poderia listar: Comunicação, trabalho em equipe, flexibilidade e rápido aprendizado.</w:t>
            </w:r>
          </w:p>
        </w:tc>
      </w:tr>
      <w:tr w:rsidR="00A31E22" w:rsidRPr="00D33232" w14:paraId="29D55AD4" w14:textId="77777777" w:rsidTr="00A31E22">
        <w:tc>
          <w:tcPr>
            <w:tcW w:w="2217" w:type="dxa"/>
            <w:tcMar>
              <w:right w:w="475" w:type="dxa"/>
            </w:tcMar>
          </w:tcPr>
          <w:p w14:paraId="511C40B1" w14:textId="77777777" w:rsidR="00A31E22" w:rsidRPr="00D33232" w:rsidRDefault="00A31E22" w:rsidP="00A31E22">
            <w:pPr>
              <w:pStyle w:val="Ttulo1"/>
              <w:outlineLvl w:val="0"/>
              <w:rPr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Educação</w:t>
            </w:r>
          </w:p>
        </w:tc>
        <w:tc>
          <w:tcPr>
            <w:tcW w:w="7529" w:type="dxa"/>
          </w:tcPr>
          <w:p w14:paraId="167CEB7A" w14:textId="77777777" w:rsidR="00A31E22" w:rsidRPr="00D25394" w:rsidRDefault="00A31E22" w:rsidP="00A31E22">
            <w:pPr>
              <w:pStyle w:val="Ttulo2"/>
              <w:rPr>
                <w:sz w:val="22"/>
                <w:szCs w:val="22"/>
                <w:lang w:val="pt-BR"/>
              </w:rPr>
            </w:pPr>
            <w:r w:rsidRPr="00D25394">
              <w:rPr>
                <w:sz w:val="22"/>
                <w:szCs w:val="22"/>
                <w:lang w:val="pt-BR"/>
              </w:rPr>
              <w:t>UNiversidade paulista (unip)</w:t>
            </w:r>
          </w:p>
          <w:p w14:paraId="51626B21" w14:textId="4B458AE2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  <w:r w:rsidRPr="0046029D">
              <w:rPr>
                <w:sz w:val="22"/>
                <w:szCs w:val="22"/>
                <w:u w:val="single"/>
                <w:lang w:val="pt-BR" w:bidi="pt-PT"/>
              </w:rPr>
              <w:t>Cursando</w:t>
            </w:r>
            <w:r w:rsidRPr="0046029D">
              <w:rPr>
                <w:sz w:val="22"/>
                <w:szCs w:val="22"/>
                <w:lang w:val="pt-BR" w:bidi="pt-PT"/>
              </w:rPr>
              <w:t xml:space="preserve"> Analise e desenvolvimento de sistemas (Previsão de t</w:t>
            </w:r>
            <w:r>
              <w:rPr>
                <w:sz w:val="22"/>
                <w:szCs w:val="22"/>
                <w:lang w:val="pt-BR" w:bidi="pt-PT"/>
              </w:rPr>
              <w:t>é</w:t>
            </w:r>
            <w:r w:rsidRPr="0046029D">
              <w:rPr>
                <w:sz w:val="22"/>
                <w:szCs w:val="22"/>
                <w:lang w:val="pt-BR" w:bidi="pt-PT"/>
              </w:rPr>
              <w:t>rmino em 2023)</w:t>
            </w:r>
          </w:p>
          <w:p w14:paraId="47B4B997" w14:textId="77777777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</w:p>
          <w:p w14:paraId="7B409F35" w14:textId="3E5B8314" w:rsidR="00A31E22" w:rsidRPr="00B94675" w:rsidRDefault="00A31E22" w:rsidP="00A31E22">
            <w:pPr>
              <w:pStyle w:val="Ttulo2"/>
              <w:outlineLvl w:val="1"/>
              <w:rPr>
                <w:sz w:val="22"/>
                <w:szCs w:val="22"/>
                <w:lang w:val="pt-BR"/>
              </w:rPr>
            </w:pPr>
            <w:r w:rsidRPr="00B94675">
              <w:rPr>
                <w:sz w:val="22"/>
                <w:szCs w:val="22"/>
                <w:lang w:val="pt-BR"/>
              </w:rPr>
              <w:t>PEOPLE - Forma</w:t>
            </w:r>
            <w:r>
              <w:rPr>
                <w:sz w:val="22"/>
                <w:szCs w:val="22"/>
                <w:lang w:val="pt-BR"/>
              </w:rPr>
              <w:t>çã</w:t>
            </w:r>
            <w:r w:rsidRPr="00B94675">
              <w:rPr>
                <w:sz w:val="22"/>
                <w:szCs w:val="22"/>
                <w:lang w:val="pt-BR"/>
              </w:rPr>
              <w:t>o completa (2018 - 2019)</w:t>
            </w:r>
          </w:p>
          <w:p w14:paraId="7928ADC9" w14:textId="77777777" w:rsidR="00A31E22" w:rsidRPr="00B94675" w:rsidRDefault="00A31E22" w:rsidP="00A31E22">
            <w:pPr>
              <w:pStyle w:val="Textodocurrculo"/>
              <w:rPr>
                <w:sz w:val="22"/>
                <w:szCs w:val="22"/>
                <w:u w:val="single"/>
                <w:lang w:val="pt-BR" w:bidi="pt-PT"/>
              </w:rPr>
            </w:pPr>
            <w:r w:rsidRPr="00B94675">
              <w:rPr>
                <w:sz w:val="22"/>
                <w:szCs w:val="22"/>
                <w:u w:val="single"/>
                <w:lang w:val="pt-BR" w:bidi="pt-PT"/>
              </w:rPr>
              <w:t>Hardware &amp; Software</w:t>
            </w:r>
          </w:p>
          <w:p w14:paraId="289FE9D6" w14:textId="77777777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  <w:r>
              <w:rPr>
                <w:sz w:val="22"/>
                <w:szCs w:val="22"/>
                <w:lang w:val="pt-BR" w:bidi="pt-PT"/>
              </w:rPr>
              <w:t>Instituição onde</w:t>
            </w:r>
            <w:r w:rsidRPr="0046029D">
              <w:rPr>
                <w:sz w:val="22"/>
                <w:szCs w:val="22"/>
                <w:lang w:val="pt-BR" w:bidi="pt-PT"/>
              </w:rPr>
              <w:t xml:space="preserve"> tive meu primeiro c</w:t>
            </w:r>
            <w:r>
              <w:rPr>
                <w:sz w:val="22"/>
                <w:szCs w:val="22"/>
                <w:lang w:val="pt-BR" w:bidi="pt-PT"/>
              </w:rPr>
              <w:t>ontato com a área da tecnologia, onde pude aprender conceitos como: Pacote office, redes e também um pouco sobre montagem e manutenção de computadores.</w:t>
            </w:r>
          </w:p>
          <w:p w14:paraId="1A78DD7A" w14:textId="516E7B4C" w:rsidR="00A31E22" w:rsidRPr="00D33232" w:rsidRDefault="00A31E22" w:rsidP="00A31E22">
            <w:pPr>
              <w:pStyle w:val="Textodocurrculo"/>
              <w:rPr>
                <w:lang w:val="pt-BR"/>
              </w:rPr>
            </w:pPr>
          </w:p>
        </w:tc>
      </w:tr>
      <w:tr w:rsidR="00A31E22" w:rsidRPr="00A31E22" w14:paraId="52DF0F46" w14:textId="77777777" w:rsidTr="00A31E22">
        <w:tc>
          <w:tcPr>
            <w:tcW w:w="2217" w:type="dxa"/>
            <w:tcMar>
              <w:right w:w="475" w:type="dxa"/>
            </w:tcMar>
          </w:tcPr>
          <w:p w14:paraId="790A31C2" w14:textId="4719D416" w:rsidR="00A31E22" w:rsidRPr="00A31E22" w:rsidRDefault="00A31E22" w:rsidP="00A31E22">
            <w:pPr>
              <w:pStyle w:val="Ttulo1"/>
              <w:outlineLvl w:val="0"/>
              <w:rPr>
                <w:sz w:val="24"/>
                <w:szCs w:val="24"/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INFORMAÇÕES COMPLEMENTARES</w:t>
            </w:r>
          </w:p>
        </w:tc>
        <w:tc>
          <w:tcPr>
            <w:tcW w:w="7529" w:type="dxa"/>
          </w:tcPr>
          <w:p w14:paraId="70271F11" w14:textId="0A9144E4" w:rsidR="00A31E22" w:rsidRPr="00A31E22" w:rsidRDefault="00A31E22" w:rsidP="00A31E22">
            <w:pPr>
              <w:pStyle w:val="Ttulo2"/>
              <w:numPr>
                <w:ilvl w:val="0"/>
                <w:numId w:val="2"/>
              </w:numPr>
              <w:outlineLvl w:val="1"/>
              <w:rPr>
                <w:lang w:val="pt-BR"/>
              </w:rPr>
            </w:pPr>
            <w:r w:rsidRPr="00A31E22">
              <w:rPr>
                <w:sz w:val="22"/>
                <w:szCs w:val="22"/>
                <w:lang w:val="pt-BR"/>
              </w:rPr>
              <w:t>INGL</w:t>
            </w:r>
            <w:r>
              <w:rPr>
                <w:sz w:val="22"/>
                <w:szCs w:val="22"/>
                <w:lang w:val="pt-BR"/>
              </w:rPr>
              <w:t>ê</w:t>
            </w:r>
            <w:r w:rsidRPr="00A31E22">
              <w:rPr>
                <w:sz w:val="22"/>
                <w:szCs w:val="22"/>
                <w:lang w:val="pt-BR"/>
              </w:rPr>
              <w:t xml:space="preserve">S INTERMEDIARIO </w:t>
            </w:r>
            <w:r>
              <w:rPr>
                <w:sz w:val="22"/>
                <w:szCs w:val="22"/>
                <w:lang w:val="pt-BR"/>
              </w:rPr>
              <w:t>(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:lang w:val="pt-BR" w:bidi="pt-PT"/>
                <w14:ligatures w14:val="none"/>
              </w:rPr>
              <w:t>Leitura e interpretação</w:t>
            </w:r>
            <w:r>
              <w:rPr>
                <w:sz w:val="22"/>
                <w:szCs w:val="22"/>
                <w:lang w:val="pt-BR"/>
              </w:rPr>
              <w:t>)</w:t>
            </w:r>
          </w:p>
          <w:p w14:paraId="506CD8D2" w14:textId="6A6D3F3D" w:rsidR="00A31E22" w:rsidRPr="00A31E22" w:rsidRDefault="00A31E22" w:rsidP="00A31E22">
            <w:pPr>
              <w:pStyle w:val="Ttulo2"/>
              <w:numPr>
                <w:ilvl w:val="0"/>
                <w:numId w:val="2"/>
              </w:numPr>
              <w:outlineLvl w:val="1"/>
              <w:rPr>
                <w:sz w:val="22"/>
                <w:szCs w:val="22"/>
                <w:lang w:val="en-US"/>
              </w:rPr>
            </w:pPr>
            <w:r w:rsidRPr="00A31E22">
              <w:rPr>
                <w:sz w:val="22"/>
                <w:szCs w:val="22"/>
                <w:lang w:val="en-US"/>
              </w:rPr>
              <w:t>HABILITAÇÃO A/B</w:t>
            </w:r>
          </w:p>
          <w:p w14:paraId="1723C8E7" w14:textId="0295EF50" w:rsidR="00A31E22" w:rsidRPr="00A31E22" w:rsidRDefault="00A31E22" w:rsidP="00A31E22">
            <w:pPr>
              <w:pStyle w:val="Textodocurrculo"/>
              <w:rPr>
                <w:lang w:val="en-US"/>
              </w:rPr>
            </w:pPr>
          </w:p>
        </w:tc>
      </w:tr>
    </w:tbl>
    <w:p w14:paraId="67C5F1E8" w14:textId="77777777" w:rsidR="00497F54" w:rsidRPr="00A31E22" w:rsidRDefault="00497F54">
      <w:pPr>
        <w:rPr>
          <w:lang w:val="en-US"/>
        </w:rPr>
      </w:pPr>
    </w:p>
    <w:sectPr w:rsidR="00497F54" w:rsidRPr="00A31E22" w:rsidSect="00E515C8">
      <w:footerReference w:type="default" r:id="rId8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8174" w14:textId="77777777" w:rsidR="00535597" w:rsidRDefault="00535597">
      <w:pPr>
        <w:spacing w:after="0" w:line="240" w:lineRule="auto"/>
      </w:pPr>
      <w:r>
        <w:separator/>
      </w:r>
    </w:p>
  </w:endnote>
  <w:endnote w:type="continuationSeparator" w:id="0">
    <w:p w14:paraId="55C71F9D" w14:textId="77777777" w:rsidR="00535597" w:rsidRDefault="0053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77D7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5600" w14:textId="77777777" w:rsidR="00535597" w:rsidRDefault="00535597">
      <w:pPr>
        <w:spacing w:after="0" w:line="240" w:lineRule="auto"/>
      </w:pPr>
      <w:r>
        <w:separator/>
      </w:r>
    </w:p>
  </w:footnote>
  <w:footnote w:type="continuationSeparator" w:id="0">
    <w:p w14:paraId="4D4514F1" w14:textId="77777777" w:rsidR="00535597" w:rsidRDefault="0053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835"/>
    <w:multiLevelType w:val="hybridMultilevel"/>
    <w:tmpl w:val="323C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3EA0"/>
    <w:multiLevelType w:val="hybridMultilevel"/>
    <w:tmpl w:val="82AE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45279">
    <w:abstractNumId w:val="0"/>
  </w:num>
  <w:num w:numId="2" w16cid:durableId="22140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2"/>
    <w:rsid w:val="00445B18"/>
    <w:rsid w:val="00455D67"/>
    <w:rsid w:val="00497F54"/>
    <w:rsid w:val="00535597"/>
    <w:rsid w:val="0054209B"/>
    <w:rsid w:val="007A331D"/>
    <w:rsid w:val="007B6422"/>
    <w:rsid w:val="00A31E22"/>
    <w:rsid w:val="00A32BB5"/>
    <w:rsid w:val="00D33232"/>
    <w:rsid w:val="00E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EF6"/>
  <w15:chartTrackingRefBased/>
  <w15:docId w15:val="{8CA04F81-4A70-41E5-ABF4-B733E646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37A035E6D44A589018B7E380D0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99892-9E6F-46F2-A479-ACF7F214CC7E}"/>
      </w:docPartPr>
      <w:docPartBody>
        <w:p w:rsidR="00000000" w:rsidRDefault="00000000">
          <w:pPr>
            <w:pStyle w:val="F7337A035E6D44A589018B7E380D0236"/>
          </w:pPr>
          <w:r w:rsidRPr="00D33232">
            <w:rPr>
              <w:lang w:val="pt-BR" w:bidi="pt-P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C"/>
    <w:rsid w:val="001359B6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06A4B4555E6408691189CD30AE19C89">
    <w:name w:val="106A4B4555E6408691189CD30AE19C89"/>
  </w:style>
  <w:style w:type="paragraph" w:customStyle="1" w:styleId="CCFECBF897B5402EBA99A3C4693BAA05">
    <w:name w:val="CCFECBF897B5402EBA99A3C4693BAA05"/>
  </w:style>
  <w:style w:type="paragraph" w:customStyle="1" w:styleId="223166A7AC9345C1AE6287AEA0D393F6">
    <w:name w:val="223166A7AC9345C1AE6287AEA0D393F6"/>
  </w:style>
  <w:style w:type="paragraph" w:customStyle="1" w:styleId="DD7830056C4D4E1AA26433CD4F8B1CB7">
    <w:name w:val="DD7830056C4D4E1AA26433CD4F8B1CB7"/>
  </w:style>
  <w:style w:type="paragraph" w:customStyle="1" w:styleId="F7337A035E6D44A589018B7E380D0236">
    <w:name w:val="F7337A035E6D44A589018B7E380D0236"/>
  </w:style>
  <w:style w:type="paragraph" w:customStyle="1" w:styleId="8C4CCF374B784200A427E0DB7E320E42">
    <w:name w:val="8C4CCF374B784200A427E0DB7E320E42"/>
  </w:style>
  <w:style w:type="paragraph" w:customStyle="1" w:styleId="6619F04277944D65BF16A78EDCEE8C1C">
    <w:name w:val="6619F04277944D65BF16A78EDCEE8C1C"/>
  </w:style>
  <w:style w:type="paragraph" w:customStyle="1" w:styleId="1BA9FFB70A35464B8019456DEF64F944">
    <w:name w:val="1BA9FFB70A35464B8019456DEF64F944"/>
  </w:style>
  <w:style w:type="paragraph" w:customStyle="1" w:styleId="C625539B929B45F3AC7B8F9D91A76ADA">
    <w:name w:val="C625539B929B45F3AC7B8F9D91A76ADA"/>
  </w:style>
  <w:style w:type="paragraph" w:customStyle="1" w:styleId="FF8426D6EEAB457B963E64EB6E71E27B">
    <w:name w:val="FF8426D6EEAB457B963E64EB6E71E27B"/>
  </w:style>
  <w:style w:type="paragraph" w:customStyle="1" w:styleId="A6F83AECFF2C4C5DA1B35BB42FED1BAB">
    <w:name w:val="A6F83AECFF2C4C5DA1B35BB42FED1BAB"/>
  </w:style>
  <w:style w:type="paragraph" w:customStyle="1" w:styleId="F91245E6FB44452B9C687CB1D1A8F14E">
    <w:name w:val="F91245E6FB44452B9C687CB1D1A8F14E"/>
  </w:style>
  <w:style w:type="paragraph" w:customStyle="1" w:styleId="B7784ADAE22E4F12AD90DE9EF55C11FA">
    <w:name w:val="B7784ADAE22E4F12AD90DE9EF55C11FA"/>
  </w:style>
  <w:style w:type="paragraph" w:customStyle="1" w:styleId="C945BF753B79421F980A833BECE8F487">
    <w:name w:val="C945BF753B79421F980A833BECE8F487"/>
  </w:style>
  <w:style w:type="paragraph" w:customStyle="1" w:styleId="426313FC6D5644C59E06F9E52EF96130">
    <w:name w:val="426313FC6D5644C59E06F9E52EF96130"/>
  </w:style>
  <w:style w:type="paragraph" w:customStyle="1" w:styleId="73706118C8FA42BD85DE510AE5361176">
    <w:name w:val="73706118C8FA42BD85DE510AE5361176"/>
  </w:style>
  <w:style w:type="paragraph" w:customStyle="1" w:styleId="BA8C8B2B7DCF4D00AA1E2D69B4BF69F1">
    <w:name w:val="BA8C8B2B7DCF4D00AA1E2D69B4BF69F1"/>
  </w:style>
  <w:style w:type="paragraph" w:customStyle="1" w:styleId="5CDA6DACCD7C4D51AB5B2A79F120612C">
    <w:name w:val="5CDA6DACCD7C4D51AB5B2A79F120612C"/>
  </w:style>
  <w:style w:type="paragraph" w:customStyle="1" w:styleId="A9D87A0AED374AFBA01D094E68DD9494">
    <w:name w:val="A9D87A0AED374AFBA01D094E68DD9494"/>
  </w:style>
  <w:style w:type="paragraph" w:customStyle="1" w:styleId="D9B2604B4E3844989444A3D122827496">
    <w:name w:val="D9B2604B4E3844989444A3D122827496"/>
    <w:rsid w:val="00C87A1C"/>
  </w:style>
  <w:style w:type="paragraph" w:customStyle="1" w:styleId="34E96F695706482999381347D61CE7FE">
    <w:name w:val="34E96F695706482999381347D61CE7FE"/>
    <w:rsid w:val="00C87A1C"/>
  </w:style>
  <w:style w:type="paragraph" w:customStyle="1" w:styleId="0A6709634BA941FC8F484990E13FE784">
    <w:name w:val="0A6709634BA941FC8F484990E13FE784"/>
    <w:rsid w:val="00C87A1C"/>
  </w:style>
  <w:style w:type="paragraph" w:customStyle="1" w:styleId="A41A6F2649664CD8B5C118CA47F0B480">
    <w:name w:val="A41A6F2649664CD8B5C118CA47F0B480"/>
    <w:rsid w:val="00C8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Quadrado</dc:creator>
  <cp:keywords/>
  <dc:description/>
  <cp:lastModifiedBy>João Vitor Quadrado</cp:lastModifiedBy>
  <cp:revision>2</cp:revision>
  <dcterms:created xsi:type="dcterms:W3CDTF">2022-10-14T12:14:00Z</dcterms:created>
  <dcterms:modified xsi:type="dcterms:W3CDTF">2022-10-14T12:14:00Z</dcterms:modified>
</cp:coreProperties>
</file>